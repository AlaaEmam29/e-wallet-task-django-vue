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919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E48F4C2" wp14:editId="5FE285F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871C99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74B49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3A96F3" wp14:editId="32BD9490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0AFB6B" w14:textId="262617AD" w:rsidR="00D077E9" w:rsidRPr="0014147F" w:rsidRDefault="0014147F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14147F">
                                    <w:rPr>
                                      <w:sz w:val="56"/>
                                      <w:szCs w:val="48"/>
                                    </w:rPr>
                                    <w:t>E-Wallet Report</w:t>
                                  </w:r>
                                </w:p>
                                <w:p w14:paraId="1E67188C" w14:textId="05D6E547" w:rsidR="0014147F" w:rsidRPr="00D86945" w:rsidRDefault="0014147F" w:rsidP="00D077E9">
                                  <w:pPr>
                                    <w:pStyle w:val="Title"/>
                                  </w:pPr>
                                  <w:r>
                                    <w:t>2022</w:t>
                                  </w:r>
                                </w:p>
                                <w:p w14:paraId="535C0DF6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03A96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2F0AFB6B" w14:textId="262617AD" w:rsidR="00D077E9" w:rsidRPr="0014147F" w:rsidRDefault="0014147F" w:rsidP="00D077E9">
                            <w:pPr>
                              <w:pStyle w:val="Title"/>
                              <w:rPr>
                                <w:sz w:val="56"/>
                                <w:szCs w:val="48"/>
                              </w:rPr>
                            </w:pPr>
                            <w:r w:rsidRPr="0014147F">
                              <w:rPr>
                                <w:sz w:val="56"/>
                                <w:szCs w:val="48"/>
                              </w:rPr>
                              <w:t>E-Wallet Report</w:t>
                            </w:r>
                          </w:p>
                          <w:p w14:paraId="1E67188C" w14:textId="05D6E547" w:rsidR="0014147F" w:rsidRPr="00D86945" w:rsidRDefault="0014147F" w:rsidP="00D077E9">
                            <w:pPr>
                              <w:pStyle w:val="Title"/>
                            </w:pPr>
                            <w:r>
                              <w:t>2022</w:t>
                            </w:r>
                          </w:p>
                          <w:p w14:paraId="535C0DF6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B416FF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F91934" wp14:editId="48489EE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FEADC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261E3E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4EDAA1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86EC343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6815334F87C4DA7891F871B9FF1F812"/>
              </w:placeholder>
              <w15:appearance w15:val="hidden"/>
            </w:sdtPr>
            <w:sdtContent>
              <w:p w14:paraId="4D62FC80" w14:textId="236C1943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E1192">
                  <w:rPr>
                    <w:rStyle w:val="SubtitleChar"/>
                    <w:b w:val="0"/>
                    <w:noProof/>
                  </w:rPr>
                  <w:t>September 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97D9B6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504FAE8" wp14:editId="4B1A5AD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8FA81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2BED32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DB621E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F3F8C5D" w14:textId="6A6CC02E" w:rsidR="00D077E9" w:rsidRDefault="00000000" w:rsidP="00D077E9">
            <w:sdt>
              <w:sdtPr>
                <w:id w:val="-1740469667"/>
                <w:placeholder>
                  <w:docPart w:val="4358FC97B6074EFFB1FFDE6B6805BBAE"/>
                </w:placeholder>
                <w15:appearance w15:val="hidden"/>
              </w:sdtPr>
              <w:sdtContent>
                <w:r w:rsidR="0014147F">
                  <w:t>eT3</w:t>
                </w:r>
              </w:sdtContent>
            </w:sdt>
          </w:p>
          <w:p w14:paraId="13F87F6A" w14:textId="6943936A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E03F18ADC404227A784BB970F0C1BE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14147F">
                  <w:t>Alaa shaban</w:t>
                </w:r>
              </w:sdtContent>
            </w:sdt>
          </w:p>
          <w:p w14:paraId="3F3CBEC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45B050" w14:textId="673B539F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1" locked="0" layoutInCell="1" allowOverlap="1" wp14:anchorId="4D1BCBA9" wp14:editId="2C336DB0">
            <wp:simplePos x="0" y="0"/>
            <wp:positionH relativeFrom="margin">
              <wp:posOffset>5425440</wp:posOffset>
            </wp:positionH>
            <wp:positionV relativeFrom="paragraph">
              <wp:posOffset>7548245</wp:posOffset>
            </wp:positionV>
            <wp:extent cx="1097280" cy="640080"/>
            <wp:effectExtent l="0" t="0" r="7620" b="7620"/>
            <wp:wrapTight wrapText="bothSides">
              <wp:wrapPolygon edited="0">
                <wp:start x="0" y="0"/>
                <wp:lineTo x="0" y="21214"/>
                <wp:lineTo x="10125" y="21214"/>
                <wp:lineTo x="21375" y="19286"/>
                <wp:lineTo x="21375" y="14786"/>
                <wp:lineTo x="17250" y="10286"/>
                <wp:lineTo x="20250" y="7714"/>
                <wp:lineTo x="19125" y="3857"/>
                <wp:lineTo x="10125" y="0"/>
                <wp:lineTo x="0" y="0"/>
              </wp:wrapPolygon>
            </wp:wrapTight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2DAA9F" wp14:editId="34F7643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F8BC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CC4C47" wp14:editId="6596FF6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9A64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889D823" w14:textId="63FD2462" w:rsidR="00D077E9" w:rsidRDefault="0014147F" w:rsidP="00D077E9">
      <w:pPr>
        <w:pStyle w:val="Heading1"/>
      </w:pPr>
      <w:r>
        <w:lastRenderedPageBreak/>
        <w:t>Report For App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8377520" w14:textId="77777777" w:rsidTr="00DF027C">
        <w:trPr>
          <w:trHeight w:val="3546"/>
        </w:trPr>
        <w:tc>
          <w:tcPr>
            <w:tcW w:w="9999" w:type="dxa"/>
          </w:tcPr>
          <w:p w14:paraId="6B357FEB" w14:textId="1F8A2196" w:rsidR="00D077E9" w:rsidRDefault="00D077E9" w:rsidP="00DF027C">
            <w:pPr>
              <w:pStyle w:val="Heading2"/>
            </w:pPr>
          </w:p>
          <w:p w14:paraId="7E7945F7" w14:textId="6E4AC15B" w:rsidR="00DF027C" w:rsidRDefault="00DF027C" w:rsidP="00DF027C"/>
          <w:p w14:paraId="44E8B4B9" w14:textId="2E69F001" w:rsidR="003B07A1" w:rsidRDefault="003B07A1" w:rsidP="00DF027C"/>
          <w:p w14:paraId="31292530" w14:textId="12847F94" w:rsidR="003B07A1" w:rsidRDefault="003B07A1" w:rsidP="00DF027C"/>
          <w:p w14:paraId="001EFBC7" w14:textId="3FADBECF" w:rsidR="003B07A1" w:rsidRDefault="003B07A1" w:rsidP="00DF027C"/>
          <w:p w14:paraId="077DE9EA" w14:textId="0483684A" w:rsidR="003B07A1" w:rsidRDefault="003B07A1" w:rsidP="00DF027C"/>
          <w:p w14:paraId="40448DCA" w14:textId="77777777" w:rsidR="003B07A1" w:rsidRDefault="003B07A1" w:rsidP="00DF027C"/>
          <w:p w14:paraId="0D7E0EA4" w14:textId="2779EFA4" w:rsidR="00DF027C" w:rsidRDefault="0014147F" w:rsidP="00DF027C">
            <w:pPr>
              <w:pStyle w:val="Content"/>
            </w:pPr>
            <w:r>
              <w:t>This report for know all data about application and users they used until now</w:t>
            </w:r>
          </w:p>
          <w:p w14:paraId="690542F7" w14:textId="3736EC69" w:rsidR="0014147F" w:rsidRPr="00DF027C" w:rsidRDefault="0014147F" w:rsidP="0014147F">
            <w:pPr>
              <w:pStyle w:val="Content"/>
            </w:pPr>
            <w:r>
              <w:t>Enjoy…</w:t>
            </w:r>
          </w:p>
          <w:p w14:paraId="3804716F" w14:textId="57304E8D" w:rsidR="00DF027C" w:rsidRDefault="00DF027C" w:rsidP="00DF027C"/>
          <w:p w14:paraId="7342570E" w14:textId="53129A23" w:rsidR="00CD7CAB" w:rsidRDefault="00CD7CAB" w:rsidP="00DF027C"/>
          <w:p w14:paraId="0BB019D8" w14:textId="7DDC20DF" w:rsidR="00CD7CAB" w:rsidRDefault="00CD7CAB" w:rsidP="00DF027C"/>
          <w:p w14:paraId="00E60E11" w14:textId="14B649D1" w:rsidR="00CD7CAB" w:rsidRDefault="00CD7CAB" w:rsidP="00DF027C"/>
          <w:p w14:paraId="303A8DC7" w14:textId="515DC8C5" w:rsidR="00CD7CAB" w:rsidRDefault="00CD7CAB" w:rsidP="00DF027C"/>
          <w:p w14:paraId="15EC1BFA" w14:textId="1DF9FEEB" w:rsidR="00CD7CAB" w:rsidRDefault="00CD7CAB" w:rsidP="00DF027C"/>
          <w:p w14:paraId="1AB54096" w14:textId="367B6B59" w:rsidR="00CD7CAB" w:rsidRDefault="00CD7CAB" w:rsidP="00DF027C"/>
          <w:p w14:paraId="37D1F94B" w14:textId="77777777" w:rsidR="00CD7CAB" w:rsidRDefault="00CD7CAB" w:rsidP="00DF027C"/>
          <w:p w14:paraId="6D3E4991" w14:textId="45835364" w:rsidR="00CD7CAB" w:rsidRDefault="00CD7CAB" w:rsidP="00CD7CAB">
            <w:pPr>
              <w:numPr>
                <w:ilvl w:val="0"/>
                <w:numId w:val="1"/>
              </w:numPr>
            </w:pPr>
            <w:r>
              <w:t>Administrator</w:t>
            </w:r>
            <w:r>
              <w:t xml:space="preserve"> For this app is 3 admin</w:t>
            </w:r>
          </w:p>
          <w:p w14:paraId="4F009476" w14:textId="67323177" w:rsidR="00CD7CAB" w:rsidRPr="00CD7CAB" w:rsidRDefault="00CD7CAB" w:rsidP="00CD7CAB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BA09C11" wp14:editId="24D9A2B9">
                  <wp:extent cx="5906324" cy="1800476"/>
                  <wp:effectExtent l="0" t="0" r="0" b="9525"/>
                  <wp:docPr id="13" name="Picture 1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92807" w14:textId="77777777" w:rsidR="001710CB" w:rsidRDefault="001710CB" w:rsidP="00DF027C">
            <w:pPr>
              <w:pStyle w:val="Content"/>
            </w:pPr>
          </w:p>
          <w:p w14:paraId="1D809095" w14:textId="65F68CEC" w:rsidR="001710CB" w:rsidRDefault="001710CB" w:rsidP="00DF027C">
            <w:pPr>
              <w:pStyle w:val="Content"/>
            </w:pPr>
          </w:p>
        </w:tc>
      </w:tr>
    </w:tbl>
    <w:p w14:paraId="08D29177" w14:textId="77777777" w:rsidR="00CD7CAB" w:rsidRDefault="00CD7CAB" w:rsidP="00DF027C"/>
    <w:p w14:paraId="0B2E1320" w14:textId="77777777" w:rsidR="00CD7CAB" w:rsidRDefault="00CD7CAB" w:rsidP="00DF027C"/>
    <w:p w14:paraId="7F773C43" w14:textId="77777777" w:rsidR="00CD7CAB" w:rsidRDefault="00CD7CAB" w:rsidP="00DF027C"/>
    <w:p w14:paraId="4002E3F5" w14:textId="77777777" w:rsidR="00CD7CAB" w:rsidRDefault="00CD7CAB" w:rsidP="00DF027C"/>
    <w:p w14:paraId="1783C57D" w14:textId="77777777" w:rsidR="00CD7CAB" w:rsidRDefault="00CD7CAB" w:rsidP="00DF027C"/>
    <w:p w14:paraId="5D2D1299" w14:textId="77777777" w:rsidR="00CD7CAB" w:rsidRDefault="00CD7CAB" w:rsidP="00DF027C"/>
    <w:p w14:paraId="498D56D5" w14:textId="353C1637" w:rsidR="0087605E" w:rsidRDefault="00CD7CAB" w:rsidP="00DF027C">
      <w:r>
        <w:t>2</w:t>
      </w:r>
      <w:r w:rsidR="0014147F">
        <w:t>-</w:t>
      </w:r>
      <w:r w:rsidR="00B32299">
        <w:t xml:space="preserve">All user register for app until know is </w:t>
      </w:r>
      <w:r w:rsidR="001710CB">
        <w:t>6</w:t>
      </w:r>
      <w:r w:rsidR="00B32299">
        <w:t xml:space="preserve"> users</w:t>
      </w:r>
    </w:p>
    <w:p w14:paraId="5D8B445B" w14:textId="132282CE" w:rsidR="00B32299" w:rsidRDefault="001710CB" w:rsidP="00DF027C">
      <w:r>
        <w:rPr>
          <w:noProof/>
        </w:rPr>
        <w:drawing>
          <wp:inline distT="0" distB="0" distL="0" distR="0" wp14:anchorId="1A8221AA" wp14:editId="7E1A0723">
            <wp:extent cx="5906324" cy="2095792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5AD7" w14:textId="0D63D029" w:rsidR="001710CB" w:rsidRDefault="001710CB" w:rsidP="00DF027C"/>
    <w:p w14:paraId="1391D897" w14:textId="77777777" w:rsidR="00CD7CAB" w:rsidRDefault="00CD7CAB" w:rsidP="00DF027C"/>
    <w:p w14:paraId="6A9AA56F" w14:textId="77777777" w:rsidR="00CD7CAB" w:rsidRDefault="00CD7CAB" w:rsidP="00DF027C"/>
    <w:p w14:paraId="50568B74" w14:textId="77777777" w:rsidR="00CD7CAB" w:rsidRDefault="00CD7CAB" w:rsidP="00DF027C"/>
    <w:p w14:paraId="493577A8" w14:textId="2BD678E1" w:rsidR="001710CB" w:rsidRDefault="00CD7CAB" w:rsidP="00DF027C">
      <w:r>
        <w:t>3</w:t>
      </w:r>
      <w:r w:rsidR="001710CB">
        <w:t xml:space="preserve">-All Transaction That Created </w:t>
      </w:r>
      <w:proofErr w:type="gramStart"/>
      <w:r w:rsidR="001710CB">
        <w:t>By</w:t>
      </w:r>
      <w:proofErr w:type="gramEnd"/>
      <w:r w:rsidR="001710CB">
        <w:t xml:space="preserve"> Administrator Until Know 11 transactions </w:t>
      </w:r>
    </w:p>
    <w:p w14:paraId="4B2BC6DF" w14:textId="59525060" w:rsidR="001710CB" w:rsidRDefault="001710CB" w:rsidP="00DF027C">
      <w:r>
        <w:t xml:space="preserve">Contains Chase </w:t>
      </w:r>
      <w:proofErr w:type="gramStart"/>
      <w:r>
        <w:t>In</w:t>
      </w:r>
      <w:proofErr w:type="gramEnd"/>
      <w:r>
        <w:t xml:space="preserve"> and Chase out to clients</w:t>
      </w:r>
    </w:p>
    <w:p w14:paraId="45E24705" w14:textId="59C773DE" w:rsidR="001710CB" w:rsidRDefault="001710CB" w:rsidP="00DF027C">
      <w:r>
        <w:rPr>
          <w:noProof/>
        </w:rPr>
        <w:drawing>
          <wp:inline distT="0" distB="0" distL="0" distR="0" wp14:anchorId="53B4E3C3" wp14:editId="1A06D4E8">
            <wp:extent cx="6309360" cy="3025775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484D" w14:textId="4C444808" w:rsidR="001710CB" w:rsidRDefault="001710CB" w:rsidP="00DF027C"/>
    <w:p w14:paraId="2330EF76" w14:textId="77777777" w:rsidR="00CD7CAB" w:rsidRDefault="00CD7CAB" w:rsidP="00DF027C"/>
    <w:p w14:paraId="0C267048" w14:textId="77777777" w:rsidR="00CD7CAB" w:rsidRDefault="00CD7CAB" w:rsidP="00DF027C"/>
    <w:p w14:paraId="728C36EA" w14:textId="275F3FFC" w:rsidR="00CD7CAB" w:rsidRDefault="00CD7CAB" w:rsidP="00DF027C">
      <w:r>
        <w:lastRenderedPageBreak/>
        <w:t>4-All Transaction Between Send and Receive Happened Between users</w:t>
      </w:r>
    </w:p>
    <w:p w14:paraId="6B3D5CDA" w14:textId="04371EFF" w:rsidR="00CD7CAB" w:rsidRDefault="00CD7CAB" w:rsidP="00DF027C">
      <w:r>
        <w:t>Until Know</w:t>
      </w:r>
    </w:p>
    <w:p w14:paraId="4E5DC957" w14:textId="387AF691" w:rsidR="00CD7CAB" w:rsidRDefault="00CD7CAB" w:rsidP="00DF027C">
      <w:r>
        <w:rPr>
          <w:noProof/>
        </w:rPr>
        <w:drawing>
          <wp:anchor distT="0" distB="0" distL="114300" distR="114300" simplePos="0" relativeHeight="251662336" behindDoc="0" locked="0" layoutInCell="1" allowOverlap="1" wp14:anchorId="29E28FA2" wp14:editId="043EED39">
            <wp:simplePos x="0" y="0"/>
            <wp:positionH relativeFrom="margin">
              <wp:posOffset>-61595</wp:posOffset>
            </wp:positionH>
            <wp:positionV relativeFrom="paragraph">
              <wp:posOffset>72390</wp:posOffset>
            </wp:positionV>
            <wp:extent cx="3583305" cy="9144000"/>
            <wp:effectExtent l="0" t="0" r="0" b="0"/>
            <wp:wrapNone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2DAE" w14:textId="3D62EDC1" w:rsidR="001710CB" w:rsidRDefault="001710CB" w:rsidP="00DF027C"/>
    <w:p w14:paraId="331F1384" w14:textId="63CD1513" w:rsidR="001710CB" w:rsidRDefault="001710CB" w:rsidP="00DF027C"/>
    <w:p w14:paraId="0DD1B702" w14:textId="5EAA62A4" w:rsidR="001710CB" w:rsidRPr="00D70D02" w:rsidRDefault="001710CB" w:rsidP="00DF027C"/>
    <w:sectPr w:rsidR="001710CB" w:rsidRPr="00D70D02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5A28" w14:textId="77777777" w:rsidR="004D1D0A" w:rsidRDefault="004D1D0A">
      <w:r>
        <w:separator/>
      </w:r>
    </w:p>
    <w:p w14:paraId="3D2D668E" w14:textId="77777777" w:rsidR="004D1D0A" w:rsidRDefault="004D1D0A"/>
  </w:endnote>
  <w:endnote w:type="continuationSeparator" w:id="0">
    <w:p w14:paraId="2E259CBA" w14:textId="77777777" w:rsidR="004D1D0A" w:rsidRDefault="004D1D0A">
      <w:r>
        <w:continuationSeparator/>
      </w:r>
    </w:p>
    <w:p w14:paraId="73FA6688" w14:textId="77777777" w:rsidR="004D1D0A" w:rsidRDefault="004D1D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619A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B36778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1995" w14:textId="77777777" w:rsidR="004D1D0A" w:rsidRDefault="004D1D0A">
      <w:r>
        <w:separator/>
      </w:r>
    </w:p>
    <w:p w14:paraId="03BC431F" w14:textId="77777777" w:rsidR="004D1D0A" w:rsidRDefault="004D1D0A"/>
  </w:footnote>
  <w:footnote w:type="continuationSeparator" w:id="0">
    <w:p w14:paraId="6DAB0D5F" w14:textId="77777777" w:rsidR="004D1D0A" w:rsidRDefault="004D1D0A">
      <w:r>
        <w:continuationSeparator/>
      </w:r>
    </w:p>
    <w:p w14:paraId="562CEAD9" w14:textId="77777777" w:rsidR="004D1D0A" w:rsidRDefault="004D1D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09009D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92A350" w14:textId="77777777" w:rsidR="00D077E9" w:rsidRDefault="00D077E9">
          <w:pPr>
            <w:pStyle w:val="Header"/>
          </w:pPr>
        </w:p>
      </w:tc>
    </w:tr>
  </w:tbl>
  <w:p w14:paraId="30D6EF9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197"/>
    <w:multiLevelType w:val="hybridMultilevel"/>
    <w:tmpl w:val="F2404A8A"/>
    <w:lvl w:ilvl="0" w:tplc="5D806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7F"/>
    <w:rsid w:val="0002482E"/>
    <w:rsid w:val="00050324"/>
    <w:rsid w:val="000A0150"/>
    <w:rsid w:val="000E63C9"/>
    <w:rsid w:val="00130E9D"/>
    <w:rsid w:val="0014147F"/>
    <w:rsid w:val="00150A6D"/>
    <w:rsid w:val="001710CB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97BD7"/>
    <w:rsid w:val="003A39A1"/>
    <w:rsid w:val="003B07A1"/>
    <w:rsid w:val="003C2191"/>
    <w:rsid w:val="003D3863"/>
    <w:rsid w:val="004110DE"/>
    <w:rsid w:val="0044085A"/>
    <w:rsid w:val="004B21A5"/>
    <w:rsid w:val="004D1D0A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32299"/>
    <w:rsid w:val="00C02B87"/>
    <w:rsid w:val="00C4086D"/>
    <w:rsid w:val="00CA1896"/>
    <w:rsid w:val="00CB5B28"/>
    <w:rsid w:val="00CD7CAB"/>
    <w:rsid w:val="00CE1192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1EF14"/>
  <w15:docId w15:val="{4CA63AFC-6B55-40A3-ACB3-F2C513E9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z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815334F87C4DA7891F871B9FF1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5FB5-089D-4E3D-BF18-4EF2AB5F6FC3}"/>
      </w:docPartPr>
      <w:docPartBody>
        <w:p w:rsidR="00000000" w:rsidRDefault="00000000">
          <w:pPr>
            <w:pStyle w:val="16815334F87C4DA7891F871B9FF1F81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September 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58FC97B6074EFFB1FFDE6B6805B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6877E-217F-459A-AF70-AD8F67560852}"/>
      </w:docPartPr>
      <w:docPartBody>
        <w:p w:rsidR="00000000" w:rsidRDefault="00000000">
          <w:pPr>
            <w:pStyle w:val="4358FC97B6074EFFB1FFDE6B6805BBAE"/>
          </w:pPr>
          <w:r>
            <w:t>COMPANY NAME</w:t>
          </w:r>
        </w:p>
      </w:docPartBody>
    </w:docPart>
    <w:docPart>
      <w:docPartPr>
        <w:name w:val="CE03F18ADC404227A784BB970F0C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F5ABC-1AE4-4CAC-A75B-B5C71D476FC1}"/>
      </w:docPartPr>
      <w:docPartBody>
        <w:p w:rsidR="00000000" w:rsidRDefault="00000000">
          <w:pPr>
            <w:pStyle w:val="CE03F18ADC404227A784BB970F0C1BE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50"/>
    <w:rsid w:val="00C3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6815334F87C4DA7891F871B9FF1F812">
    <w:name w:val="16815334F87C4DA7891F871B9FF1F812"/>
  </w:style>
  <w:style w:type="paragraph" w:customStyle="1" w:styleId="4358FC97B6074EFFB1FFDE6B6805BBAE">
    <w:name w:val="4358FC97B6074EFFB1FFDE6B6805BBAE"/>
  </w:style>
  <w:style w:type="paragraph" w:customStyle="1" w:styleId="CE03F18ADC404227A784BB970F0C1BE5">
    <w:name w:val="CE03F18ADC404227A784BB970F0C1BE5"/>
  </w:style>
  <w:style w:type="paragraph" w:customStyle="1" w:styleId="F19B6E5259774DEA818B20ED7A337AF4">
    <w:name w:val="F19B6E5259774DEA818B20ED7A337AF4"/>
  </w:style>
  <w:style w:type="paragraph" w:customStyle="1" w:styleId="BEC29D94F93743E595F0FDC14828E82D">
    <w:name w:val="BEC29D94F93743E595F0FDC14828E82D"/>
  </w:style>
  <w:style w:type="paragraph" w:customStyle="1" w:styleId="55B41FC5DD484242AD4A54FCDB851CF9">
    <w:name w:val="55B41FC5DD484242AD4A54FCDB851CF9"/>
  </w:style>
  <w:style w:type="paragraph" w:customStyle="1" w:styleId="4C4E06FA52134D93A1D0F7E7AB7C467F">
    <w:name w:val="4C4E06FA52134D93A1D0F7E7AB7C467F"/>
  </w:style>
  <w:style w:type="paragraph" w:customStyle="1" w:styleId="007E4E8A469E4C0EA84D9542CD575A02">
    <w:name w:val="007E4E8A469E4C0EA84D9542CD575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Alaa shaban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alaa shaban</dc:creator>
  <cp:keywords/>
  <cp:lastModifiedBy>alaa shaban</cp:lastModifiedBy>
  <cp:revision>3</cp:revision>
  <cp:lastPrinted>2022-09-05T09:51:00Z</cp:lastPrinted>
  <dcterms:created xsi:type="dcterms:W3CDTF">2022-09-05T09:10:00Z</dcterms:created>
  <dcterms:modified xsi:type="dcterms:W3CDTF">2022-09-05T09:52:00Z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